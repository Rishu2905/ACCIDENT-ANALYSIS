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82" w:rsidRPr="00B50082" w:rsidRDefault="00B50082" w:rsidP="00B50082">
      <w:pPr>
        <w:shd w:val="clear" w:color="auto" w:fill="FFFFFF"/>
        <w:spacing w:before="100" w:beforeAutospacing="1" w:after="100" w:afterAutospacing="1" w:line="240" w:lineRule="auto"/>
        <w:ind w:firstLine="0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en-IN" w:eastAsia="en-IN"/>
        </w:rPr>
        <w:t>Report on Road Accident Analysis</w:t>
      </w:r>
    </w:p>
    <w:p w:rsidR="00B50082" w:rsidRPr="00B50082" w:rsidRDefault="00B50082" w:rsidP="00B5008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Introduction</w:t>
      </w:r>
    </w:p>
    <w:p w:rsidR="00B50082" w:rsidRPr="00B50082" w:rsidRDefault="00B50082" w:rsidP="00B5008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>Road accidents are a major global concern, causing significant loss of life, injuries, and economic bu</w:t>
      </w:r>
      <w:r>
        <w:rPr>
          <w:rFonts w:ascii="Arial" w:eastAsia="Times New Roman" w:hAnsi="Arial" w:cs="Arial"/>
          <w:color w:val="1F1F1F"/>
          <w:kern w:val="0"/>
          <w:lang w:val="en-IN" w:eastAsia="en-IN"/>
        </w:rPr>
        <w:t>rden. This report aims to analys</w:t>
      </w:r>
      <w:r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>e road accident data to identify patterns, contributing factors, and potential areas for improvement in road safety.</w:t>
      </w:r>
    </w:p>
    <w:p w:rsidR="00B50082" w:rsidRPr="00B50082" w:rsidRDefault="00B50082" w:rsidP="00B5008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Data and Methodology</w:t>
      </w:r>
    </w:p>
    <w:p w:rsidR="00B50082" w:rsidRDefault="00B50082" w:rsidP="00B50082">
      <w:pPr>
        <w:numPr>
          <w:ilvl w:val="0"/>
          <w:numId w:val="16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Data Source : </w:t>
      </w:r>
      <w:hyperlink r:id="rId9" w:history="1">
        <w:r w:rsidRPr="00B50082">
          <w:rPr>
            <w:rStyle w:val="Hyperlink"/>
            <w:rFonts w:ascii="Arial" w:eastAsia="Times New Roman" w:hAnsi="Arial" w:cs="Arial"/>
            <w:kern w:val="0"/>
            <w:lang w:val="en-IN" w:eastAsia="en-IN"/>
          </w:rPr>
          <w:t>https://drive.google.com/file/d/1yTI0506e7lZglRl7fsG2_TL0fHcd-G6D/view</w:t>
        </w:r>
      </w:hyperlink>
    </w:p>
    <w:p w:rsidR="008632E7" w:rsidRDefault="008632E7" w:rsidP="00B50082">
      <w:pPr>
        <w:numPr>
          <w:ilvl w:val="0"/>
          <w:numId w:val="16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This Data Consists the record of accidents </w:t>
      </w:r>
      <w:r w:rsidR="00F53DC7">
        <w:rPr>
          <w:rFonts w:ascii="Arial" w:eastAsia="Times New Roman" w:hAnsi="Arial" w:cs="Arial"/>
          <w:color w:val="1F1F1F"/>
          <w:kern w:val="0"/>
          <w:lang w:val="en-IN" w:eastAsia="en-IN"/>
        </w:rPr>
        <w:t>during the year 2023</w:t>
      </w:r>
    </w:p>
    <w:p w:rsidR="00B50082" w:rsidRPr="00B50082" w:rsidRDefault="00822082" w:rsidP="00B50082">
      <w:pPr>
        <w:numPr>
          <w:ilvl w:val="0"/>
          <w:numId w:val="16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>Data analysis methods used: visualization using power BI</w:t>
      </w:r>
      <w:r w:rsidR="00B50082"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>.</w:t>
      </w:r>
    </w:p>
    <w:p w:rsidR="00B50082" w:rsidRPr="00B50082" w:rsidRDefault="00B50082" w:rsidP="00B5008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Analysis of Road Accidents</w:t>
      </w:r>
    </w:p>
    <w:p w:rsidR="00B50082" w:rsidRPr="00B50082" w:rsidRDefault="00B50082" w:rsidP="00B5008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Frequency and Severity:</w:t>
      </w:r>
    </w:p>
    <w:p w:rsidR="00B50082" w:rsidRDefault="00F53DC7" w:rsidP="00F53DC7">
      <w:pPr>
        <w:numPr>
          <w:ilvl w:val="1"/>
          <w:numId w:val="1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>The total number of accident occurred during the entire year is 307973 with most accidents in the month of November (29095) followed by the month of October (28368).</w:t>
      </w:r>
    </w:p>
    <w:p w:rsidR="00D61BC0" w:rsidRPr="00D61BC0" w:rsidRDefault="00D61BC0" w:rsidP="00D61BC0">
      <w:pPr>
        <w:numPr>
          <w:ilvl w:val="1"/>
          <w:numId w:val="1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>Most of the accidents occurred on Fridays reaching up-to 51K during the time stamp of 3p.m-6p.m followed by Tuesday (46.3K) between 4p.m-7p.m.</w:t>
      </w:r>
    </w:p>
    <w:p w:rsidR="00D61BC0" w:rsidRDefault="00F53DC7" w:rsidP="00D61BC0">
      <w:pPr>
        <w:numPr>
          <w:ilvl w:val="1"/>
          <w:numId w:val="1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>Most of the accidents occurred were slight reaching</w:t>
      </w:r>
      <w:r w:rsidR="004F48DF"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 up-to 351K</w:t>
      </w:r>
      <w:r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. The number of in </w:t>
      </w:r>
      <w:proofErr w:type="spellStart"/>
      <w:proofErr w:type="gramStart"/>
      <w:r>
        <w:rPr>
          <w:rFonts w:ascii="Arial" w:eastAsia="Times New Roman" w:hAnsi="Arial" w:cs="Arial"/>
          <w:color w:val="1F1F1F"/>
          <w:kern w:val="0"/>
          <w:lang w:val="en-IN" w:eastAsia="en-IN"/>
        </w:rPr>
        <w:t>Fet</w:t>
      </w:r>
      <w:r w:rsidR="00D61BC0">
        <w:rPr>
          <w:rFonts w:ascii="Arial" w:eastAsia="Times New Roman" w:hAnsi="Arial" w:cs="Arial"/>
          <w:color w:val="1F1F1F"/>
          <w:kern w:val="0"/>
          <w:lang w:val="en-IN" w:eastAsia="en-IN"/>
        </w:rPr>
        <w:t>a</w:t>
      </w:r>
      <w:r>
        <w:rPr>
          <w:rFonts w:ascii="Arial" w:eastAsia="Times New Roman" w:hAnsi="Arial" w:cs="Arial"/>
          <w:color w:val="1F1F1F"/>
          <w:kern w:val="0"/>
          <w:lang w:val="en-IN" w:eastAsia="en-IN"/>
        </w:rPr>
        <w:t>l</w:t>
      </w:r>
      <w:proofErr w:type="spellEnd"/>
      <w:proofErr w:type="gramEnd"/>
      <w:r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 accidents were very less reaching the number 52.</w:t>
      </w:r>
    </w:p>
    <w:p w:rsidR="00F53DC7" w:rsidRPr="00D61BC0" w:rsidRDefault="00F53DC7" w:rsidP="00D61BC0">
      <w:pPr>
        <w:numPr>
          <w:ilvl w:val="1"/>
          <w:numId w:val="1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D61BC0">
        <w:rPr>
          <w:rFonts w:ascii="Arial" w:eastAsia="Times New Roman" w:hAnsi="Arial" w:cs="Arial"/>
          <w:color w:val="1F1F1F"/>
          <w:kern w:val="0"/>
          <w:lang w:val="en-IN" w:eastAsia="en-IN"/>
        </w:rPr>
        <w:t>77% of the accidents occurred were of cars followed by vans covering 5% of the accidents.</w:t>
      </w:r>
    </w:p>
    <w:p w:rsidR="003E75D0" w:rsidRDefault="00F53DC7" w:rsidP="00D61BC0">
      <w:pPr>
        <w:numPr>
          <w:ilvl w:val="1"/>
          <w:numId w:val="1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>It is also o</w:t>
      </w:r>
      <w:r w:rsidR="00D61BC0">
        <w:rPr>
          <w:rFonts w:ascii="Arial" w:eastAsia="Times New Roman" w:hAnsi="Arial" w:cs="Arial"/>
          <w:color w:val="1F1F1F"/>
          <w:kern w:val="0"/>
          <w:lang w:val="en-IN" w:eastAsia="en-IN"/>
        </w:rPr>
        <w:t>b</w:t>
      </w:r>
      <w:r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served that mostly accidents occurred were </w:t>
      </w:r>
      <w:r w:rsidR="003E75D0">
        <w:rPr>
          <w:rFonts w:ascii="Arial" w:eastAsia="Times New Roman" w:hAnsi="Arial" w:cs="Arial"/>
          <w:color w:val="1F1F1F"/>
          <w:kern w:val="0"/>
          <w:lang w:val="en-IN" w:eastAsia="en-IN"/>
        </w:rPr>
        <w:t>in the time stamp of 3p.m-7p.m followed by the time stamp of 8a.m-12noon.</w:t>
      </w:r>
    </w:p>
    <w:p w:rsidR="00B50082" w:rsidRDefault="00D61BC0" w:rsidP="00FB12D8">
      <w:pPr>
        <w:numPr>
          <w:ilvl w:val="1"/>
          <w:numId w:val="1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>Most of the accidents occurred with 20 minutes away from junction (123K) followed T junction</w:t>
      </w:r>
      <w:r w:rsidR="00FB12D8"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 </w:t>
      </w:r>
      <w:r>
        <w:rPr>
          <w:rFonts w:ascii="Arial" w:eastAsia="Times New Roman" w:hAnsi="Arial" w:cs="Arial"/>
          <w:color w:val="1F1F1F"/>
          <w:kern w:val="0"/>
          <w:lang w:val="en-IN" w:eastAsia="en-IN"/>
        </w:rPr>
        <w:t>(96.7K). The number of accidents on crossroads were 29.9K</w:t>
      </w:r>
    </w:p>
    <w:p w:rsidR="00FB12D8" w:rsidRPr="00FB12D8" w:rsidRDefault="00FB12D8" w:rsidP="00FB12D8">
      <w:pPr>
        <w:numPr>
          <w:ilvl w:val="1"/>
          <w:numId w:val="1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>Most of the accident occurred were</w:t>
      </w:r>
      <w:r w:rsidR="00837800"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 on T junctions with speed limit of 30</w:t>
      </w:r>
    </w:p>
    <w:p w:rsidR="00B50082" w:rsidRPr="00B50082" w:rsidRDefault="00B50082" w:rsidP="00B5008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Contributing Factors:</w:t>
      </w:r>
    </w:p>
    <w:p w:rsidR="00837800" w:rsidRDefault="00837800" w:rsidP="00837800">
      <w:pPr>
        <w:numPr>
          <w:ilvl w:val="1"/>
          <w:numId w:val="1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The main factors includes over-speeding of </w:t>
      </w:r>
      <w:r w:rsidR="00C97DE8">
        <w:rPr>
          <w:rFonts w:ascii="Arial" w:eastAsia="Times New Roman" w:hAnsi="Arial" w:cs="Arial"/>
          <w:color w:val="1F1F1F"/>
          <w:kern w:val="0"/>
          <w:lang w:val="en-IN" w:eastAsia="en-IN"/>
        </w:rPr>
        <w:t>drivers, drunk and rash driving, negligence of drivers and not obeying traffic rules while driving.</w:t>
      </w:r>
    </w:p>
    <w:p w:rsidR="00B50082" w:rsidRPr="00B50082" w:rsidRDefault="00B50082" w:rsidP="00B5008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Causal Relationships:</w:t>
      </w:r>
    </w:p>
    <w:p w:rsidR="00837800" w:rsidRDefault="00837800" w:rsidP="00837800">
      <w:pPr>
        <w:numPr>
          <w:ilvl w:val="1"/>
          <w:numId w:val="1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>During the analysis, it was also found that most accidents occurred were between 3p.m-6p.m. through this it was concluded that most accident occurred in a traffic rush at the ending of office hours.</w:t>
      </w:r>
    </w:p>
    <w:p w:rsidR="00837800" w:rsidRDefault="00837800" w:rsidP="00837800">
      <w:pPr>
        <w:numPr>
          <w:ilvl w:val="1"/>
          <w:numId w:val="1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>Most of the accidents occurred</w:t>
      </w:r>
      <w:r w:rsidR="004F48DF"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 were slight accident.</w:t>
      </w:r>
    </w:p>
    <w:p w:rsidR="00837800" w:rsidRDefault="00837800" w:rsidP="00837800">
      <w:pPr>
        <w:numPr>
          <w:ilvl w:val="1"/>
          <w:numId w:val="1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</w:p>
    <w:p w:rsidR="00B50082" w:rsidRPr="00B50082" w:rsidRDefault="00B50082" w:rsidP="00B5008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High-Risk Locations:</w:t>
      </w:r>
    </w:p>
    <w:p w:rsidR="004F48DF" w:rsidRDefault="004F48DF" w:rsidP="004F48DF">
      <w:pPr>
        <w:numPr>
          <w:ilvl w:val="1"/>
          <w:numId w:val="1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>The black spots are 20 minutes away from junction (123K) followed T junction (96.7K).</w:t>
      </w:r>
    </w:p>
    <w:p w:rsidR="004F48DF" w:rsidRDefault="004F48DF" w:rsidP="00A4744A">
      <w:pPr>
        <w:shd w:val="clear" w:color="auto" w:fill="FFFFFF"/>
        <w:spacing w:before="100" w:beforeAutospacing="1" w:line="240" w:lineRule="auto"/>
        <w:ind w:firstLine="0"/>
        <w:rPr>
          <w:rFonts w:ascii="Arial" w:eastAsia="Times New Roman" w:hAnsi="Arial" w:cs="Arial"/>
          <w:color w:val="1F1F1F"/>
          <w:kern w:val="0"/>
          <w:lang w:val="en-IN" w:eastAsia="en-IN"/>
        </w:rPr>
      </w:pPr>
    </w:p>
    <w:p w:rsidR="00A4744A" w:rsidRDefault="00A4744A" w:rsidP="00A4744A">
      <w:pPr>
        <w:shd w:val="clear" w:color="auto" w:fill="FFFFFF"/>
        <w:spacing w:before="100" w:beforeAutospacing="1" w:line="240" w:lineRule="auto"/>
        <w:ind w:firstLine="0"/>
        <w:rPr>
          <w:rFonts w:ascii="Arial" w:eastAsia="Times New Roman" w:hAnsi="Arial" w:cs="Arial"/>
          <w:color w:val="1F1F1F"/>
          <w:kern w:val="0"/>
          <w:lang w:val="en-IN" w:eastAsia="en-IN"/>
        </w:rPr>
      </w:pPr>
      <w:bookmarkStart w:id="0" w:name="_GoBack"/>
      <w:bookmarkEnd w:id="0"/>
    </w:p>
    <w:p w:rsidR="00B50082" w:rsidRPr="004F48DF" w:rsidRDefault="00B50082" w:rsidP="004F48DF">
      <w:pPr>
        <w:numPr>
          <w:ilvl w:val="1"/>
          <w:numId w:val="1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4F48DF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lastRenderedPageBreak/>
        <w:t>Impact of Road Accidents</w:t>
      </w:r>
    </w:p>
    <w:p w:rsidR="00B50082" w:rsidRPr="00B50082" w:rsidRDefault="00B50082" w:rsidP="00B50082">
      <w:pPr>
        <w:numPr>
          <w:ilvl w:val="0"/>
          <w:numId w:val="18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Human Cost:</w:t>
      </w:r>
    </w:p>
    <w:p w:rsidR="00B50082" w:rsidRDefault="004F48DF" w:rsidP="00B50082">
      <w:pPr>
        <w:numPr>
          <w:ilvl w:val="1"/>
          <w:numId w:val="18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>Total 418K casualties were reported in the year with most number of casualties were in slight accidents (351K).</w:t>
      </w:r>
    </w:p>
    <w:p w:rsidR="004F48DF" w:rsidRPr="00B50082" w:rsidRDefault="004F48DF" w:rsidP="00B50082">
      <w:pPr>
        <w:numPr>
          <w:ilvl w:val="1"/>
          <w:numId w:val="18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Total casualties in case of drunk driving were </w:t>
      </w:r>
      <w:r w:rsidR="00BF2123">
        <w:rPr>
          <w:rFonts w:ascii="Arial" w:eastAsia="Times New Roman" w:hAnsi="Arial" w:cs="Arial"/>
          <w:color w:val="1F1F1F"/>
          <w:kern w:val="0"/>
          <w:lang w:val="en-IN" w:eastAsia="en-IN"/>
        </w:rPr>
        <w:t>more than 30K.</w:t>
      </w:r>
    </w:p>
    <w:p w:rsidR="00B50082" w:rsidRPr="00B50082" w:rsidRDefault="00B50082" w:rsidP="00B5008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Recommendations for Improvement</w:t>
      </w:r>
    </w:p>
    <w:p w:rsidR="00B50082" w:rsidRPr="00B50082" w:rsidRDefault="00B50082" w:rsidP="00B5008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>Based on the analysis, propose recommendations to improve road safety:</w:t>
      </w:r>
    </w:p>
    <w:p w:rsidR="00B50082" w:rsidRPr="00B50082" w:rsidRDefault="00B50082" w:rsidP="00B5008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Traffic Law Enforcement:</w:t>
      </w:r>
    </w:p>
    <w:p w:rsidR="00BF2123" w:rsidRPr="00BF2123" w:rsidRDefault="00BF2123" w:rsidP="00BF2123">
      <w:pPr>
        <w:numPr>
          <w:ilvl w:val="1"/>
          <w:numId w:val="19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Suggestion of </w:t>
      </w:r>
      <w:r w:rsidR="00B50082"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>stricter enforcement of traffic laws ta</w:t>
      </w:r>
      <w:r>
        <w:rPr>
          <w:rFonts w:ascii="Arial" w:eastAsia="Times New Roman" w:hAnsi="Arial" w:cs="Arial"/>
          <w:color w:val="1F1F1F"/>
          <w:kern w:val="0"/>
          <w:lang w:val="en-IN" w:eastAsia="en-IN"/>
        </w:rPr>
        <w:t>rgeting identified risk factors</w:t>
      </w:r>
      <w:r w:rsidR="00B50082"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 speeding, drunk dr</w:t>
      </w:r>
      <w:r>
        <w:rPr>
          <w:rFonts w:ascii="Arial" w:eastAsia="Times New Roman" w:hAnsi="Arial" w:cs="Arial"/>
          <w:color w:val="1F1F1F"/>
          <w:kern w:val="0"/>
          <w:lang w:val="en-IN" w:eastAsia="en-IN"/>
        </w:rPr>
        <w:t>iving.</w:t>
      </w:r>
    </w:p>
    <w:p w:rsidR="00B50082" w:rsidRPr="00B50082" w:rsidRDefault="00B50082" w:rsidP="00B5008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Road Infrastructure Improvements:</w:t>
      </w:r>
    </w:p>
    <w:p w:rsidR="00B50082" w:rsidRPr="00B50082" w:rsidRDefault="00BF2123" w:rsidP="00B50082">
      <w:pPr>
        <w:numPr>
          <w:ilvl w:val="1"/>
          <w:numId w:val="19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>
        <w:rPr>
          <w:rFonts w:ascii="Arial" w:eastAsia="Times New Roman" w:hAnsi="Arial" w:cs="Arial"/>
          <w:color w:val="1F1F1F"/>
          <w:kern w:val="0"/>
          <w:lang w:val="en-IN" w:eastAsia="en-IN"/>
        </w:rPr>
        <w:t>B</w:t>
      </w:r>
      <w:r w:rsidR="00B50082"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>etter signage</w:t>
      </w:r>
      <w:r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 at the blind-spots like T junctions and zone 20 min away from a junction</w:t>
      </w:r>
      <w:r w:rsidR="00B50082"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, </w:t>
      </w:r>
      <w:r>
        <w:rPr>
          <w:rFonts w:ascii="Arial" w:eastAsia="Times New Roman" w:hAnsi="Arial" w:cs="Arial"/>
          <w:color w:val="1F1F1F"/>
          <w:kern w:val="0"/>
          <w:lang w:val="en-IN" w:eastAsia="en-IN"/>
        </w:rPr>
        <w:t>road repairs, improved lighting</w:t>
      </w:r>
      <w:r w:rsidR="00B50082"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>.</w:t>
      </w:r>
    </w:p>
    <w:p w:rsidR="00B50082" w:rsidRPr="00B50082" w:rsidRDefault="00B50082" w:rsidP="00B50082">
      <w:pPr>
        <w:numPr>
          <w:ilvl w:val="1"/>
          <w:numId w:val="19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>Advocate for safer road designs that prioritize pedestrian and cyclist safety.</w:t>
      </w:r>
    </w:p>
    <w:p w:rsidR="00B50082" w:rsidRPr="00B50082" w:rsidRDefault="00B50082" w:rsidP="00B5008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Public Awareness Campaigns:</w:t>
      </w:r>
    </w:p>
    <w:p w:rsidR="00B50082" w:rsidRPr="00B50082" w:rsidRDefault="00B50082" w:rsidP="00B50082">
      <w:pPr>
        <w:numPr>
          <w:ilvl w:val="1"/>
          <w:numId w:val="19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>Prop</w:t>
      </w:r>
      <w:r w:rsidR="00BF2123">
        <w:rPr>
          <w:rFonts w:ascii="Arial" w:eastAsia="Times New Roman" w:hAnsi="Arial" w:cs="Arial"/>
          <w:color w:val="1F1F1F"/>
          <w:kern w:val="0"/>
          <w:lang w:val="en-IN" w:eastAsia="en-IN"/>
        </w:rPr>
        <w:t>osing</w:t>
      </w:r>
      <w:r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 educational campaigns to raise awareness about safe driving practices, responsible pedestrian behavio</w:t>
      </w:r>
      <w:r w:rsidR="00BF2123">
        <w:rPr>
          <w:rFonts w:ascii="Arial" w:eastAsia="Times New Roman" w:hAnsi="Arial" w:cs="Arial"/>
          <w:color w:val="1F1F1F"/>
          <w:kern w:val="0"/>
          <w:lang w:val="en-IN" w:eastAsia="en-IN"/>
        </w:rPr>
        <w:t>u</w:t>
      </w:r>
      <w:r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>r, and the dangers of distracted driving.</w:t>
      </w:r>
    </w:p>
    <w:p w:rsidR="00B50082" w:rsidRPr="00B50082" w:rsidRDefault="00B50082" w:rsidP="00B5008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Vehicle Safety Standards:</w:t>
      </w:r>
    </w:p>
    <w:p w:rsidR="00B50082" w:rsidRPr="00B50082" w:rsidRDefault="00B50082" w:rsidP="00B50082">
      <w:pPr>
        <w:numPr>
          <w:ilvl w:val="1"/>
          <w:numId w:val="19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>Encourage stricter vehicle safety standards and technological advancements (e.g., mandatory advanced driver-assistance systems</w:t>
      </w:r>
      <w:r w:rsidR="00C97DE8"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 for driving in traffic)</w:t>
      </w:r>
      <w:r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>.</w:t>
      </w:r>
    </w:p>
    <w:p w:rsidR="00B50082" w:rsidRPr="00B50082" w:rsidRDefault="00B50082" w:rsidP="00B5008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b/>
          <w:bCs/>
          <w:color w:val="1F1F1F"/>
          <w:kern w:val="0"/>
          <w:lang w:val="en-IN" w:eastAsia="en-IN"/>
        </w:rPr>
        <w:t>Conclusion</w:t>
      </w:r>
    </w:p>
    <w:p w:rsidR="00B50082" w:rsidRPr="00B50082" w:rsidRDefault="00B50082" w:rsidP="00B5008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1F1F1F"/>
          <w:kern w:val="0"/>
          <w:lang w:val="en-IN" w:eastAsia="en-IN"/>
        </w:rPr>
      </w:pPr>
      <w:r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Road accidents are a complex public health issue. By </w:t>
      </w:r>
      <w:proofErr w:type="spellStart"/>
      <w:r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>analyzing</w:t>
      </w:r>
      <w:proofErr w:type="spellEnd"/>
      <w:r w:rsidRPr="00B50082">
        <w:rPr>
          <w:rFonts w:ascii="Arial" w:eastAsia="Times New Roman" w:hAnsi="Arial" w:cs="Arial"/>
          <w:color w:val="1F1F1F"/>
          <w:kern w:val="0"/>
          <w:lang w:val="en-IN" w:eastAsia="en-IN"/>
        </w:rPr>
        <w:t xml:space="preserve"> accident data, we can identify key risk factors and develop targeted interventions. Implementing the recommendations outlined in this report can significantly contribute to improving road safety and saving lives.</w:t>
      </w:r>
    </w:p>
    <w:p w:rsidR="00E81978" w:rsidRPr="00B50082" w:rsidRDefault="00E81978" w:rsidP="00B50082"/>
    <w:sectPr w:rsidR="00E81978" w:rsidRPr="00B50082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1C9" w:rsidRDefault="000131C9">
      <w:pPr>
        <w:spacing w:line="240" w:lineRule="auto"/>
      </w:pPr>
      <w:r>
        <w:separator/>
      </w:r>
    </w:p>
    <w:p w:rsidR="000131C9" w:rsidRDefault="000131C9"/>
  </w:endnote>
  <w:endnote w:type="continuationSeparator" w:id="0">
    <w:p w:rsidR="000131C9" w:rsidRDefault="000131C9">
      <w:pPr>
        <w:spacing w:line="240" w:lineRule="auto"/>
      </w:pPr>
      <w:r>
        <w:continuationSeparator/>
      </w:r>
    </w:p>
    <w:p w:rsidR="000131C9" w:rsidRDefault="000131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1C9" w:rsidRDefault="000131C9">
      <w:pPr>
        <w:spacing w:line="240" w:lineRule="auto"/>
      </w:pPr>
      <w:r>
        <w:separator/>
      </w:r>
    </w:p>
    <w:p w:rsidR="000131C9" w:rsidRDefault="000131C9"/>
  </w:footnote>
  <w:footnote w:type="continuationSeparator" w:id="0">
    <w:p w:rsidR="000131C9" w:rsidRDefault="000131C9">
      <w:pPr>
        <w:spacing w:line="240" w:lineRule="auto"/>
      </w:pPr>
      <w:r>
        <w:continuationSeparator/>
      </w:r>
    </w:p>
    <w:p w:rsidR="000131C9" w:rsidRDefault="000131C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800" w:rsidRDefault="0000459E">
    <w:pPr>
      <w:pStyle w:val="Header"/>
    </w:pPr>
    <w:sdt>
      <w:sdtPr>
        <w:alias w:val="Running head"/>
        <w:tag w:val=""/>
        <w:id w:val="12739865"/>
        <w:placeholder>
          <w:docPart w:val="85110B400BBF4B2CA7821F2A6DEE124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4D1B56">
          <w:t>Analysis Of Road Accidents</w:t>
        </w:r>
        <w:r>
          <w:t xml:space="preserve"> </w:t>
        </w:r>
        <w:r w:rsidRPr="004D1B56">
          <w:t xml:space="preserve">By: </w:t>
        </w:r>
        <w:proofErr w:type="spellStart"/>
        <w:r>
          <w:t>Vaibhav</w:t>
        </w:r>
        <w:proofErr w:type="spellEnd"/>
        <w:r>
          <w:t xml:space="preserve"> Bhardwaj and </w:t>
        </w:r>
        <w:proofErr w:type="spellStart"/>
        <w:r>
          <w:t>Akshit</w:t>
        </w:r>
        <w:proofErr w:type="spellEnd"/>
        <w:r>
          <w:t xml:space="preserve"> </w:t>
        </w:r>
        <w:proofErr w:type="spellStart"/>
        <w:r>
          <w:t>Verma</w:t>
        </w:r>
        <w:proofErr w:type="spellEnd"/>
      </w:sdtContent>
    </w:sdt>
    <w:r w:rsidR="00837800">
      <w:rPr>
        <w:rStyle w:val="Strong"/>
      </w:rPr>
      <w:ptab w:relativeTo="margin" w:alignment="right" w:leader="none"/>
    </w:r>
    <w:r w:rsidR="00837800">
      <w:rPr>
        <w:rStyle w:val="Strong"/>
      </w:rPr>
      <w:fldChar w:fldCharType="begin"/>
    </w:r>
    <w:r w:rsidR="00837800">
      <w:rPr>
        <w:rStyle w:val="Strong"/>
      </w:rPr>
      <w:instrText xml:space="preserve"> PAGE   \* MERGEFORMAT </w:instrText>
    </w:r>
    <w:r w:rsidR="00837800">
      <w:rPr>
        <w:rStyle w:val="Strong"/>
      </w:rPr>
      <w:fldChar w:fldCharType="separate"/>
    </w:r>
    <w:r w:rsidR="00A4744A">
      <w:rPr>
        <w:rStyle w:val="Strong"/>
        <w:noProof/>
      </w:rPr>
      <w:t>2</w:t>
    </w:r>
    <w:r w:rsidR="0083780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800" w:rsidRPr="004D1B56" w:rsidRDefault="004D1B56">
    <w:pPr>
      <w:pStyle w:val="Header"/>
      <w:rPr>
        <w:rStyle w:val="Strong"/>
        <w:caps w:val="0"/>
      </w:rPr>
    </w:pPr>
    <w:r>
      <w:t xml:space="preserve">Analysis Of Road Accidents By: </w:t>
    </w:r>
    <w:proofErr w:type="spellStart"/>
    <w:r w:rsidR="0065509C">
      <w:t>Vaibhav</w:t>
    </w:r>
    <w:proofErr w:type="spellEnd"/>
    <w:r w:rsidR="0065509C">
      <w:t xml:space="preserve"> Bhardwaj and </w:t>
    </w:r>
    <w:proofErr w:type="spellStart"/>
    <w:r w:rsidR="0065509C">
      <w:t>Akshit</w:t>
    </w:r>
    <w:proofErr w:type="spellEnd"/>
    <w:r w:rsidR="0065509C">
      <w:t xml:space="preserve"> Verma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00F96D07"/>
    <w:multiLevelType w:val="multilevel"/>
    <w:tmpl w:val="FEF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CC4EE8"/>
    <w:multiLevelType w:val="multilevel"/>
    <w:tmpl w:val="CA6C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36E2D32"/>
    <w:multiLevelType w:val="multilevel"/>
    <w:tmpl w:val="399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FE69CA"/>
    <w:multiLevelType w:val="multilevel"/>
    <w:tmpl w:val="61B4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3"/>
  </w:num>
  <w:num w:numId="14">
    <w:abstractNumId w:val="12"/>
  </w:num>
  <w:num w:numId="15">
    <w:abstractNumId w:val="16"/>
  </w:num>
  <w:num w:numId="16">
    <w:abstractNumId w:val="11"/>
  </w:num>
  <w:num w:numId="17">
    <w:abstractNumId w:val="15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19"/>
    <w:rsid w:val="0000459E"/>
    <w:rsid w:val="000131C9"/>
    <w:rsid w:val="000D3F41"/>
    <w:rsid w:val="00126B35"/>
    <w:rsid w:val="00355DCA"/>
    <w:rsid w:val="00371DE2"/>
    <w:rsid w:val="003C11E3"/>
    <w:rsid w:val="003E75D0"/>
    <w:rsid w:val="00471C38"/>
    <w:rsid w:val="004D1B56"/>
    <w:rsid w:val="004F48DF"/>
    <w:rsid w:val="00551A02"/>
    <w:rsid w:val="005534FA"/>
    <w:rsid w:val="005D3A03"/>
    <w:rsid w:val="005F4019"/>
    <w:rsid w:val="0065509C"/>
    <w:rsid w:val="00681ACA"/>
    <w:rsid w:val="008002C0"/>
    <w:rsid w:val="00822082"/>
    <w:rsid w:val="00837800"/>
    <w:rsid w:val="008632E7"/>
    <w:rsid w:val="008C5323"/>
    <w:rsid w:val="008F14C1"/>
    <w:rsid w:val="009A6A3B"/>
    <w:rsid w:val="00A4744A"/>
    <w:rsid w:val="00AE1F3F"/>
    <w:rsid w:val="00B50082"/>
    <w:rsid w:val="00B823AA"/>
    <w:rsid w:val="00BA45DB"/>
    <w:rsid w:val="00BF2123"/>
    <w:rsid w:val="00BF4184"/>
    <w:rsid w:val="00C0601E"/>
    <w:rsid w:val="00C31D30"/>
    <w:rsid w:val="00C97DE8"/>
    <w:rsid w:val="00CD6E39"/>
    <w:rsid w:val="00CF6E91"/>
    <w:rsid w:val="00D61BC0"/>
    <w:rsid w:val="00D85B68"/>
    <w:rsid w:val="00E6004D"/>
    <w:rsid w:val="00E81978"/>
    <w:rsid w:val="00F379B7"/>
    <w:rsid w:val="00F525FA"/>
    <w:rsid w:val="00F53DC7"/>
    <w:rsid w:val="00FB12D8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0B207-D627-4B02-B447-AC616F75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F4019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rive.google.com/file/d/1yTI0506e7lZglRl7fsG2_TL0fHcd-G6D/view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shu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110B400BBF4B2CA7821F2A6DEE1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F9EB4-1D3D-4DCE-99A1-6B9A14CE141F}"/>
      </w:docPartPr>
      <w:docPartBody>
        <w:p w:rsidR="00B00B1D" w:rsidRDefault="00512578">
          <w:pPr>
            <w:pStyle w:val="85110B400BBF4B2CA7821F2A6DEE1247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78"/>
    <w:rsid w:val="00051939"/>
    <w:rsid w:val="00143FFF"/>
    <w:rsid w:val="001448F2"/>
    <w:rsid w:val="00512578"/>
    <w:rsid w:val="00B00B1D"/>
    <w:rsid w:val="00C0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7B5BACE3194A729FD46FD19C224289">
    <w:name w:val="437B5BACE3194A729FD46FD19C224289"/>
  </w:style>
  <w:style w:type="paragraph" w:customStyle="1" w:styleId="6752C38C8D6444718E012A74D352B62D">
    <w:name w:val="6752C38C8D6444718E012A74D352B62D"/>
  </w:style>
  <w:style w:type="paragraph" w:customStyle="1" w:styleId="673634F48AA74EA9B070A6DE00AA4CFE">
    <w:name w:val="673634F48AA74EA9B070A6DE00AA4CFE"/>
  </w:style>
  <w:style w:type="paragraph" w:customStyle="1" w:styleId="C912357F689E4B358DB71D2DFE20E6B8">
    <w:name w:val="C912357F689E4B358DB71D2DFE20E6B8"/>
  </w:style>
  <w:style w:type="paragraph" w:customStyle="1" w:styleId="27AB103FED12424287F9EFDD1E21F2B7">
    <w:name w:val="27AB103FED12424287F9EFDD1E21F2B7"/>
  </w:style>
  <w:style w:type="paragraph" w:customStyle="1" w:styleId="D98723677AF844339829B38BD623CBED">
    <w:name w:val="D98723677AF844339829B38BD623CBE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1426B282CAD4A44A62BC62F6C61A1A8">
    <w:name w:val="41426B282CAD4A44A62BC62F6C61A1A8"/>
  </w:style>
  <w:style w:type="paragraph" w:customStyle="1" w:styleId="9A11B48288D441939EAEC1843E695149">
    <w:name w:val="9A11B48288D441939EAEC1843E695149"/>
  </w:style>
  <w:style w:type="paragraph" w:customStyle="1" w:styleId="BC5685128C3845D4829B7EF14000848E">
    <w:name w:val="BC5685128C3845D4829B7EF14000848E"/>
  </w:style>
  <w:style w:type="paragraph" w:customStyle="1" w:styleId="1052472AB7694E40B83CE75ABDFB17FD">
    <w:name w:val="1052472AB7694E40B83CE75ABDFB17FD"/>
  </w:style>
  <w:style w:type="paragraph" w:customStyle="1" w:styleId="9364081928DC42958495B8D39EA03CB4">
    <w:name w:val="9364081928DC42958495B8D39EA03CB4"/>
  </w:style>
  <w:style w:type="paragraph" w:customStyle="1" w:styleId="7C9713D691B34E5294427ADAC493ABE1">
    <w:name w:val="7C9713D691B34E5294427ADAC493ABE1"/>
  </w:style>
  <w:style w:type="paragraph" w:customStyle="1" w:styleId="BB59370B4DC24138AA10F9BB6AC58A52">
    <w:name w:val="BB59370B4DC24138AA10F9BB6AC58A52"/>
  </w:style>
  <w:style w:type="paragraph" w:customStyle="1" w:styleId="5DF53AC7F136486B90836313880FB62D">
    <w:name w:val="5DF53AC7F136486B90836313880FB62D"/>
  </w:style>
  <w:style w:type="paragraph" w:customStyle="1" w:styleId="0CA19EF9EB014B9883E6B26DBEA314E7">
    <w:name w:val="0CA19EF9EB014B9883E6B26DBEA314E7"/>
  </w:style>
  <w:style w:type="paragraph" w:customStyle="1" w:styleId="7DEDFC03DCF94F52BD74BDE0E2DA9341">
    <w:name w:val="7DEDFC03DCF94F52BD74BDE0E2DA9341"/>
  </w:style>
  <w:style w:type="paragraph" w:customStyle="1" w:styleId="DC220DD1BAD945B69DE364D531E0305D">
    <w:name w:val="DC220DD1BAD945B69DE364D531E0305D"/>
  </w:style>
  <w:style w:type="paragraph" w:customStyle="1" w:styleId="E6699B77CC674EA3B2F4006E31FDD15B">
    <w:name w:val="E6699B77CC674EA3B2F4006E31FDD15B"/>
  </w:style>
  <w:style w:type="paragraph" w:customStyle="1" w:styleId="32B1B347BC5247C193E87D4D4F2E913C">
    <w:name w:val="32B1B347BC5247C193E87D4D4F2E913C"/>
  </w:style>
  <w:style w:type="paragraph" w:customStyle="1" w:styleId="3105158423244DABB9B61AD7A839053B">
    <w:name w:val="3105158423244DABB9B61AD7A839053B"/>
  </w:style>
  <w:style w:type="paragraph" w:customStyle="1" w:styleId="E4C49B15F4FC4CE5BB35BFAF67D9EA94">
    <w:name w:val="E4C49B15F4FC4CE5BB35BFAF67D9EA94"/>
  </w:style>
  <w:style w:type="paragraph" w:customStyle="1" w:styleId="13A1896F5BAB4A63B4ACCBCDF44EFAE6">
    <w:name w:val="13A1896F5BAB4A63B4ACCBCDF44EFAE6"/>
  </w:style>
  <w:style w:type="paragraph" w:customStyle="1" w:styleId="1EC334D4F68441AB896DEA8D9722658A">
    <w:name w:val="1EC334D4F68441AB896DEA8D9722658A"/>
  </w:style>
  <w:style w:type="paragraph" w:customStyle="1" w:styleId="596C5743E6F9407DB6A1A4D7E32B4647">
    <w:name w:val="596C5743E6F9407DB6A1A4D7E32B4647"/>
  </w:style>
  <w:style w:type="paragraph" w:customStyle="1" w:styleId="86B70423D91F47E1B558E4C1A14024DF">
    <w:name w:val="86B70423D91F47E1B558E4C1A14024DF"/>
  </w:style>
  <w:style w:type="paragraph" w:customStyle="1" w:styleId="558A964A652C49E59081F78AB0B2116C">
    <w:name w:val="558A964A652C49E59081F78AB0B2116C"/>
  </w:style>
  <w:style w:type="paragraph" w:customStyle="1" w:styleId="E689E818B78C4E7AA961B35264447171">
    <w:name w:val="E689E818B78C4E7AA961B35264447171"/>
  </w:style>
  <w:style w:type="paragraph" w:customStyle="1" w:styleId="AA65FDB8437F4FCDAA75430C233C5FC4">
    <w:name w:val="AA65FDB8437F4FCDAA75430C233C5FC4"/>
  </w:style>
  <w:style w:type="paragraph" w:customStyle="1" w:styleId="C69608CD4B9B4E51AB29011DD19BFAA6">
    <w:name w:val="C69608CD4B9B4E51AB29011DD19BFAA6"/>
  </w:style>
  <w:style w:type="paragraph" w:customStyle="1" w:styleId="719A42E012EF48D89E788109ADC1C74E">
    <w:name w:val="719A42E012EF48D89E788109ADC1C74E"/>
  </w:style>
  <w:style w:type="paragraph" w:customStyle="1" w:styleId="0E189F200201406E9731B561DB2A8DF6">
    <w:name w:val="0E189F200201406E9731B561DB2A8DF6"/>
  </w:style>
  <w:style w:type="paragraph" w:customStyle="1" w:styleId="152E37DF3C4B4E358F207D175C22D7AB">
    <w:name w:val="152E37DF3C4B4E358F207D175C22D7AB"/>
  </w:style>
  <w:style w:type="paragraph" w:customStyle="1" w:styleId="46DBFF08D3024598AD5E6DE8067E2102">
    <w:name w:val="46DBFF08D3024598AD5E6DE8067E2102"/>
  </w:style>
  <w:style w:type="paragraph" w:customStyle="1" w:styleId="D2B4FD722D5442A7B166D68766BB6AD5">
    <w:name w:val="D2B4FD722D5442A7B166D68766BB6AD5"/>
  </w:style>
  <w:style w:type="paragraph" w:customStyle="1" w:styleId="375900298DD246ED8DD533406054644A">
    <w:name w:val="375900298DD246ED8DD533406054644A"/>
  </w:style>
  <w:style w:type="paragraph" w:customStyle="1" w:styleId="BC6BFEC93B8E424C98A26563A7E87540">
    <w:name w:val="BC6BFEC93B8E424C98A26563A7E87540"/>
  </w:style>
  <w:style w:type="paragraph" w:customStyle="1" w:styleId="DE1E96097DE843B1AE1B929CDE8B1EB6">
    <w:name w:val="DE1E96097DE843B1AE1B929CDE8B1EB6"/>
  </w:style>
  <w:style w:type="paragraph" w:customStyle="1" w:styleId="2AACDB1B499746EEA27D29A873545A6D">
    <w:name w:val="2AACDB1B499746EEA27D29A873545A6D"/>
  </w:style>
  <w:style w:type="paragraph" w:customStyle="1" w:styleId="B1517C1629A14261BA90757CC05E1422">
    <w:name w:val="B1517C1629A14261BA90757CC05E1422"/>
  </w:style>
  <w:style w:type="paragraph" w:customStyle="1" w:styleId="5B643681E84C4CEAB3FC52D43F24DAA2">
    <w:name w:val="5B643681E84C4CEAB3FC52D43F24DAA2"/>
  </w:style>
  <w:style w:type="paragraph" w:customStyle="1" w:styleId="668ADBD7E70E4CAC89E598B7AC9DBBD3">
    <w:name w:val="668ADBD7E70E4CAC89E598B7AC9DBBD3"/>
  </w:style>
  <w:style w:type="paragraph" w:customStyle="1" w:styleId="4C1A40825FA0461295FA6BA6DEB7F5CC">
    <w:name w:val="4C1A40825FA0461295FA6BA6DEB7F5CC"/>
  </w:style>
  <w:style w:type="paragraph" w:customStyle="1" w:styleId="8C3D631E418D4BF0A530EE94180E7298">
    <w:name w:val="8C3D631E418D4BF0A530EE94180E7298"/>
  </w:style>
  <w:style w:type="paragraph" w:customStyle="1" w:styleId="14C39741A0B141A98238C024072E4796">
    <w:name w:val="14C39741A0B141A98238C024072E4796"/>
  </w:style>
  <w:style w:type="paragraph" w:customStyle="1" w:styleId="1D73FEF031AF4CAF918E801B8E0A88FA">
    <w:name w:val="1D73FEF031AF4CAF918E801B8E0A88FA"/>
  </w:style>
  <w:style w:type="paragraph" w:customStyle="1" w:styleId="EA974F64E6B7480C9C3A1D6EFE0692E2">
    <w:name w:val="EA974F64E6B7480C9C3A1D6EFE0692E2"/>
  </w:style>
  <w:style w:type="paragraph" w:customStyle="1" w:styleId="1A4FD408B36A41C09D00C1CABE8E1C38">
    <w:name w:val="1A4FD408B36A41C09D00C1CABE8E1C38"/>
  </w:style>
  <w:style w:type="paragraph" w:customStyle="1" w:styleId="BC9D55375944458BB24FED42AB58BB57">
    <w:name w:val="BC9D55375944458BB24FED42AB58BB57"/>
  </w:style>
  <w:style w:type="paragraph" w:customStyle="1" w:styleId="CFD2B74AA9D845CA94B25358785EC3F5">
    <w:name w:val="CFD2B74AA9D845CA94B25358785EC3F5"/>
  </w:style>
  <w:style w:type="paragraph" w:customStyle="1" w:styleId="A9E0929E2F184854BC7A043A463989ED">
    <w:name w:val="A9E0929E2F184854BC7A043A463989ED"/>
  </w:style>
  <w:style w:type="paragraph" w:customStyle="1" w:styleId="7E53B0621F4B47219EA281CD4D5D8A17">
    <w:name w:val="7E53B0621F4B47219EA281CD4D5D8A17"/>
  </w:style>
  <w:style w:type="paragraph" w:customStyle="1" w:styleId="71FECFF9CBF446D0963D7E222F9DD719">
    <w:name w:val="71FECFF9CBF446D0963D7E222F9DD719"/>
  </w:style>
  <w:style w:type="paragraph" w:customStyle="1" w:styleId="DCE2F3AE344148E086A1C6456379B512">
    <w:name w:val="DCE2F3AE344148E086A1C6456379B512"/>
  </w:style>
  <w:style w:type="paragraph" w:customStyle="1" w:styleId="B4E58E7AACC94E098D021EC0FFBE56E4">
    <w:name w:val="B4E58E7AACC94E098D021EC0FFBE56E4"/>
  </w:style>
  <w:style w:type="paragraph" w:customStyle="1" w:styleId="D22355173F754D8CBA0D3CA7E406DF97">
    <w:name w:val="D22355173F754D8CBA0D3CA7E406DF97"/>
  </w:style>
  <w:style w:type="paragraph" w:customStyle="1" w:styleId="BBA709223CC842EEBEDCB2D563A3F1A0">
    <w:name w:val="BBA709223CC842EEBEDCB2D563A3F1A0"/>
  </w:style>
  <w:style w:type="paragraph" w:customStyle="1" w:styleId="F5FD1477B71148FD9E71D8210C47FF2B">
    <w:name w:val="F5FD1477B71148FD9E71D8210C47FF2B"/>
  </w:style>
  <w:style w:type="paragraph" w:customStyle="1" w:styleId="953AA4B956114553891F3299C6E180F5">
    <w:name w:val="953AA4B956114553891F3299C6E180F5"/>
  </w:style>
  <w:style w:type="paragraph" w:customStyle="1" w:styleId="24D57E418E2149C9AF478B9611F3CAC0">
    <w:name w:val="24D57E418E2149C9AF478B9611F3CAC0"/>
  </w:style>
  <w:style w:type="paragraph" w:customStyle="1" w:styleId="0A816AD1F5DC466B889F5315F5D3ADD3">
    <w:name w:val="0A816AD1F5DC466B889F5315F5D3ADD3"/>
  </w:style>
  <w:style w:type="paragraph" w:customStyle="1" w:styleId="CBADF9E2031D4D3D9A4D84BBDB6D0891">
    <w:name w:val="CBADF9E2031D4D3D9A4D84BBDB6D0891"/>
  </w:style>
  <w:style w:type="paragraph" w:customStyle="1" w:styleId="85110B400BBF4B2CA7821F2A6DEE1247">
    <w:name w:val="85110B400BBF4B2CA7821F2A6DEE1247"/>
  </w:style>
  <w:style w:type="paragraph" w:customStyle="1" w:styleId="67805BD19A024692823B6EA66A98D0E2">
    <w:name w:val="67805BD19A024692823B6EA66A98D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Analysis Of Road Accidents By: Vaibhav Bhardwaj and Akshit Verma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3700AF-9EB4-4D1B-A68D-FA855C85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186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Of Road Accidents Using Power BI</vt:lpstr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Road Accidents Using Power BI</dc:title>
  <dc:subject/>
  <dc:creator>rishu bhardwaj</dc:creator>
  <cp:keywords/>
  <dc:description/>
  <cp:lastModifiedBy>Microsoft account</cp:lastModifiedBy>
  <cp:revision>2</cp:revision>
  <dcterms:created xsi:type="dcterms:W3CDTF">2024-03-23T13:33:00Z</dcterms:created>
  <dcterms:modified xsi:type="dcterms:W3CDTF">2024-06-09T18:06:00Z</dcterms:modified>
</cp:coreProperties>
</file>